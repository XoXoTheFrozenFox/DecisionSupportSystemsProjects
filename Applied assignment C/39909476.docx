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FBA9" w14:textId="1AC6AF14" w:rsidR="004A38D9" w:rsidRPr="005A198A" w:rsidRDefault="004A38D9" w:rsidP="00567BE5">
      <w:pPr>
        <w:pStyle w:val="Title"/>
        <w:spacing w:after="0"/>
        <w:jc w:val="center"/>
        <w:rPr>
          <w:sz w:val="28"/>
          <w:szCs w:val="28"/>
          <w:lang w:val="en-ZA"/>
        </w:rPr>
      </w:pPr>
      <w:r w:rsidRPr="005A198A">
        <w:rPr>
          <w:sz w:val="28"/>
          <w:szCs w:val="28"/>
          <w:lang w:val="en-ZA"/>
        </w:rPr>
        <w:t>CMPG322</w:t>
      </w:r>
      <w:r w:rsidR="002A346A" w:rsidRPr="005A198A">
        <w:rPr>
          <w:sz w:val="28"/>
          <w:szCs w:val="28"/>
          <w:lang w:val="en-ZA"/>
        </w:rPr>
        <w:t xml:space="preserve"> – </w:t>
      </w:r>
      <w:r w:rsidR="005A198A" w:rsidRPr="005A198A">
        <w:rPr>
          <w:sz w:val="28"/>
          <w:szCs w:val="28"/>
          <w:lang w:val="en-ZA"/>
        </w:rPr>
        <w:t>Applied assignment</w:t>
      </w:r>
      <w:r w:rsidR="005222ED">
        <w:rPr>
          <w:sz w:val="28"/>
          <w:szCs w:val="28"/>
          <w:lang w:val="en-ZA"/>
        </w:rPr>
        <w:t xml:space="preserve"> C</w:t>
      </w:r>
    </w:p>
    <w:tbl>
      <w:tblPr>
        <w:tblStyle w:val="TableGrid"/>
        <w:tblW w:w="98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003"/>
        <w:gridCol w:w="6165"/>
        <w:gridCol w:w="721"/>
      </w:tblGrid>
      <w:tr w:rsidR="00826E84" w:rsidRPr="005A198A" w14:paraId="538258E5" w14:textId="77777777" w:rsidTr="008E7F6F">
        <w:tc>
          <w:tcPr>
            <w:tcW w:w="9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46693" w14:textId="0B0E80A3" w:rsidR="00826E84" w:rsidRPr="005A198A" w:rsidRDefault="00826E84" w:rsidP="00955B85">
            <w:pPr>
              <w:pStyle w:val="Details"/>
              <w:spacing w:after="0"/>
              <w:contextualSpacing w:val="0"/>
              <w:rPr>
                <w:b/>
                <w:szCs w:val="28"/>
                <w:lang w:val="en-ZA"/>
              </w:rPr>
            </w:pPr>
            <w:r w:rsidRPr="005A198A">
              <w:rPr>
                <w:b/>
                <w:sz w:val="24"/>
                <w:szCs w:val="24"/>
                <w:lang w:val="en-ZA"/>
              </w:rPr>
              <w:t>Submission date</w:t>
            </w:r>
            <w:r w:rsidRPr="005A198A">
              <w:rPr>
                <w:sz w:val="24"/>
                <w:szCs w:val="24"/>
                <w:lang w:val="en-ZA"/>
              </w:rPr>
              <w:t xml:space="preserve">: </w:t>
            </w:r>
            <w:r w:rsidR="00B85608">
              <w:rPr>
                <w:sz w:val="24"/>
                <w:szCs w:val="24"/>
                <w:lang w:val="en-ZA"/>
              </w:rPr>
              <w:t>28</w:t>
            </w:r>
            <w:r w:rsidR="00FD6548" w:rsidRPr="005A198A">
              <w:rPr>
                <w:sz w:val="24"/>
                <w:szCs w:val="24"/>
                <w:lang w:val="en-ZA"/>
              </w:rPr>
              <w:t>/</w:t>
            </w:r>
            <w:r w:rsidR="00B85608">
              <w:rPr>
                <w:sz w:val="24"/>
                <w:szCs w:val="24"/>
                <w:lang w:val="en-ZA"/>
              </w:rPr>
              <w:t>10</w:t>
            </w:r>
            <w:r w:rsidRPr="005A198A">
              <w:rPr>
                <w:sz w:val="24"/>
                <w:szCs w:val="24"/>
                <w:lang w:val="en-ZA"/>
              </w:rPr>
              <w:t>/202</w:t>
            </w:r>
            <w:r w:rsidR="00B85608">
              <w:rPr>
                <w:sz w:val="24"/>
                <w:szCs w:val="24"/>
                <w:lang w:val="en-ZA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FE99F" w14:textId="77777777" w:rsidR="00826E84" w:rsidRPr="008C0C82" w:rsidRDefault="00826E84" w:rsidP="00826E84">
            <w:pPr>
              <w:pStyle w:val="Details"/>
              <w:spacing w:after="0"/>
              <w:contextualSpacing w:val="0"/>
              <w:jc w:val="right"/>
              <w:rPr>
                <w:sz w:val="24"/>
                <w:szCs w:val="24"/>
                <w:lang w:val="en-ZA"/>
              </w:rPr>
            </w:pPr>
          </w:p>
        </w:tc>
      </w:tr>
      <w:tr w:rsidR="00826E84" w:rsidRPr="005A198A" w14:paraId="79FC5F6B" w14:textId="77777777" w:rsidTr="008E7F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3003" w:type="dxa"/>
          </w:tcPr>
          <w:p w14:paraId="4A9924C1" w14:textId="77777777" w:rsidR="00826E84" w:rsidRPr="005A198A" w:rsidRDefault="00826E84" w:rsidP="002A346A">
            <w:pPr>
              <w:pStyle w:val="Details"/>
              <w:spacing w:after="0"/>
              <w:contextualSpacing w:val="0"/>
              <w:rPr>
                <w:b/>
                <w:szCs w:val="28"/>
                <w:lang w:val="en-ZA"/>
              </w:rPr>
            </w:pPr>
            <w:r w:rsidRPr="005A198A">
              <w:rPr>
                <w:b/>
                <w:szCs w:val="28"/>
                <w:lang w:val="en-ZA"/>
              </w:rPr>
              <w:t>Name &amp; surname: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D89A" w14:textId="667F17DE" w:rsidR="00826E84" w:rsidRPr="005A198A" w:rsidRDefault="009A6B75" w:rsidP="002A346A">
            <w:pPr>
              <w:pStyle w:val="Details"/>
              <w:spacing w:after="0"/>
              <w:contextualSpacing w:val="0"/>
              <w:rPr>
                <w:b/>
                <w:szCs w:val="28"/>
                <w:lang w:val="en-ZA"/>
              </w:rPr>
            </w:pPr>
            <w:r>
              <w:rPr>
                <w:b/>
                <w:szCs w:val="28"/>
                <w:lang w:val="en-ZA"/>
              </w:rPr>
              <w:t>Bernard Swanepoel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bottom"/>
          </w:tcPr>
          <w:p w14:paraId="2A3979A4" w14:textId="77777777" w:rsidR="00826E84" w:rsidRPr="008C0C82" w:rsidRDefault="00826E84" w:rsidP="00826E84">
            <w:pPr>
              <w:pStyle w:val="Details"/>
              <w:spacing w:after="0"/>
              <w:contextualSpacing w:val="0"/>
              <w:jc w:val="right"/>
              <w:rPr>
                <w:szCs w:val="28"/>
                <w:lang w:val="en-ZA"/>
              </w:rPr>
            </w:pPr>
          </w:p>
        </w:tc>
      </w:tr>
      <w:tr w:rsidR="00826E84" w:rsidRPr="005A198A" w14:paraId="2144E214" w14:textId="77777777" w:rsidTr="008E7F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</w:trPr>
        <w:tc>
          <w:tcPr>
            <w:tcW w:w="3003" w:type="dxa"/>
          </w:tcPr>
          <w:p w14:paraId="61E579B7" w14:textId="77777777" w:rsidR="00826E84" w:rsidRPr="005A198A" w:rsidRDefault="00826E84" w:rsidP="002A346A">
            <w:pPr>
              <w:pStyle w:val="Details"/>
              <w:spacing w:after="0"/>
              <w:contextualSpacing w:val="0"/>
              <w:rPr>
                <w:b/>
                <w:szCs w:val="28"/>
                <w:lang w:val="en-ZA"/>
              </w:rPr>
            </w:pPr>
            <w:r w:rsidRPr="005A198A">
              <w:rPr>
                <w:b/>
                <w:szCs w:val="28"/>
                <w:lang w:val="en-ZA"/>
              </w:rPr>
              <w:t>Student number: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4669" w14:textId="1631AAC8" w:rsidR="00826E84" w:rsidRPr="005A198A" w:rsidRDefault="009A6B75" w:rsidP="002A346A">
            <w:pPr>
              <w:pStyle w:val="Details"/>
              <w:spacing w:after="0"/>
              <w:contextualSpacing w:val="0"/>
              <w:rPr>
                <w:b/>
                <w:szCs w:val="28"/>
                <w:lang w:val="en-ZA"/>
              </w:rPr>
            </w:pPr>
            <w:r>
              <w:rPr>
                <w:b/>
                <w:szCs w:val="28"/>
                <w:lang w:val="en-ZA"/>
              </w:rPr>
              <w:t>39909476</w:t>
            </w:r>
          </w:p>
        </w:tc>
        <w:tc>
          <w:tcPr>
            <w:tcW w:w="721" w:type="dxa"/>
            <w:tcBorders>
              <w:left w:val="single" w:sz="4" w:space="0" w:color="auto"/>
            </w:tcBorders>
            <w:vAlign w:val="bottom"/>
          </w:tcPr>
          <w:p w14:paraId="0348F753" w14:textId="77777777" w:rsidR="00826E84" w:rsidRPr="008C0C82" w:rsidRDefault="00826E84" w:rsidP="00826E84">
            <w:pPr>
              <w:pStyle w:val="Details"/>
              <w:spacing w:after="0"/>
              <w:contextualSpacing w:val="0"/>
              <w:jc w:val="right"/>
              <w:rPr>
                <w:szCs w:val="28"/>
                <w:lang w:val="en-ZA"/>
              </w:rPr>
            </w:pPr>
          </w:p>
        </w:tc>
      </w:tr>
      <w:tr w:rsidR="00826E84" w:rsidRPr="005A198A" w14:paraId="704F3E5E" w14:textId="77777777" w:rsidTr="008E7F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68" w:type="dxa"/>
            <w:gridSpan w:val="2"/>
          </w:tcPr>
          <w:p w14:paraId="6AA1D236" w14:textId="77777777" w:rsidR="00826E84" w:rsidRPr="005A198A" w:rsidRDefault="00826E84" w:rsidP="008C0C82">
            <w:pPr>
              <w:pStyle w:val="Title"/>
              <w:spacing w:before="120" w:after="240"/>
              <w:rPr>
                <w:sz w:val="28"/>
                <w:szCs w:val="28"/>
                <w:lang w:val="en-ZA"/>
              </w:rPr>
            </w:pPr>
            <w:r w:rsidRPr="005A198A">
              <w:rPr>
                <w:sz w:val="28"/>
                <w:szCs w:val="28"/>
                <w:lang w:val="en-ZA"/>
              </w:rPr>
              <w:t>Instructions</w:t>
            </w:r>
          </w:p>
        </w:tc>
        <w:tc>
          <w:tcPr>
            <w:tcW w:w="721" w:type="dxa"/>
            <w:vAlign w:val="bottom"/>
          </w:tcPr>
          <w:p w14:paraId="5D0A5442" w14:textId="77777777" w:rsidR="00826E84" w:rsidRPr="008C0C82" w:rsidRDefault="00826E84" w:rsidP="00826E84">
            <w:pPr>
              <w:pStyle w:val="Title"/>
              <w:spacing w:after="240"/>
              <w:jc w:val="right"/>
              <w:rPr>
                <w:b w:val="0"/>
                <w:sz w:val="28"/>
                <w:szCs w:val="28"/>
                <w:lang w:val="en-ZA"/>
              </w:rPr>
            </w:pPr>
          </w:p>
        </w:tc>
      </w:tr>
      <w:tr w:rsidR="00826E84" w:rsidRPr="005A198A" w14:paraId="66B1635A" w14:textId="77777777" w:rsidTr="008E7F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68" w:type="dxa"/>
            <w:gridSpan w:val="2"/>
          </w:tcPr>
          <w:p w14:paraId="2B18868C" w14:textId="6965216C" w:rsidR="00826E84" w:rsidRPr="005A198A" w:rsidRDefault="00826E84" w:rsidP="00193AAE">
            <w:pPr>
              <w:pStyle w:val="ListParagraph"/>
              <w:numPr>
                <w:ilvl w:val="0"/>
                <w:numId w:val="5"/>
              </w:numPr>
              <w:rPr>
                <w:szCs w:val="24"/>
                <w:lang w:val="en-ZA"/>
              </w:rPr>
            </w:pPr>
            <w:r w:rsidRPr="005A198A">
              <w:rPr>
                <w:color w:val="000000" w:themeColor="text1"/>
                <w:szCs w:val="24"/>
                <w:lang w:val="en-ZA"/>
              </w:rPr>
              <w:t xml:space="preserve">This document serves as a portfolio report relating to changes in your </w:t>
            </w:r>
            <w:r w:rsidR="00B85608">
              <w:rPr>
                <w:color w:val="000000" w:themeColor="text1"/>
                <w:szCs w:val="24"/>
                <w:lang w:val="en-ZA"/>
              </w:rPr>
              <w:t xml:space="preserve">virtual </w:t>
            </w:r>
            <w:r w:rsidRPr="005A198A">
              <w:rPr>
                <w:color w:val="000000" w:themeColor="text1"/>
                <w:szCs w:val="24"/>
                <w:lang w:val="en-ZA"/>
              </w:rPr>
              <w:t xml:space="preserve">business. </w:t>
            </w:r>
          </w:p>
        </w:tc>
        <w:tc>
          <w:tcPr>
            <w:tcW w:w="721" w:type="dxa"/>
            <w:vAlign w:val="bottom"/>
          </w:tcPr>
          <w:p w14:paraId="66EE8000" w14:textId="77777777" w:rsidR="00826E84" w:rsidRPr="008C0C82" w:rsidRDefault="00826E84" w:rsidP="00826E84">
            <w:pPr>
              <w:jc w:val="right"/>
              <w:rPr>
                <w:color w:val="000000" w:themeColor="text1"/>
                <w:szCs w:val="24"/>
                <w:lang w:val="en-ZA"/>
              </w:rPr>
            </w:pPr>
          </w:p>
        </w:tc>
      </w:tr>
      <w:tr w:rsidR="00826E84" w:rsidRPr="005A198A" w14:paraId="3F63362A" w14:textId="77777777" w:rsidTr="008E7F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68" w:type="dxa"/>
            <w:gridSpan w:val="2"/>
          </w:tcPr>
          <w:p w14:paraId="53A8ED26" w14:textId="77777777" w:rsidR="00527AD4" w:rsidRDefault="00527AD4" w:rsidP="00527AD4">
            <w:pPr>
              <w:pStyle w:val="ListParagraph"/>
              <w:numPr>
                <w:ilvl w:val="0"/>
                <w:numId w:val="5"/>
              </w:numPr>
              <w:rPr>
                <w:rStyle w:val="tlid-translation"/>
                <w:lang w:val="en"/>
              </w:rPr>
            </w:pPr>
            <w:r w:rsidRPr="002A346A">
              <w:rPr>
                <w:rStyle w:val="tlid-translation"/>
                <w:lang w:val="en"/>
              </w:rPr>
              <w:t xml:space="preserve">Open the accompanying </w:t>
            </w:r>
            <w:r w:rsidRPr="003223F6">
              <w:rPr>
                <w:rStyle w:val="tlid-translation"/>
                <w:lang w:val="en"/>
              </w:rPr>
              <w:t>Excel</w:t>
            </w:r>
            <w:r w:rsidRPr="002A346A">
              <w:rPr>
                <w:rStyle w:val="tlid-translation"/>
                <w:lang w:val="en"/>
              </w:rPr>
              <w:t xml:space="preserve"> file</w:t>
            </w:r>
            <w:r>
              <w:rPr>
                <w:rStyle w:val="tlid-translation"/>
                <w:lang w:val="en"/>
              </w:rPr>
              <w:t xml:space="preserve">, click on “Enable macros”; select the approximate price of one of the products that your business provides; click on “Generate data”. </w:t>
            </w:r>
            <w:r w:rsidRPr="00291CA2">
              <w:rPr>
                <w:rStyle w:val="tlid-translation"/>
                <w:b/>
                <w:bCs/>
                <w:lang w:val="en"/>
              </w:rPr>
              <w:t>Important</w:t>
            </w:r>
            <w:r>
              <w:rPr>
                <w:rStyle w:val="tlid-translation"/>
                <w:lang w:val="en"/>
              </w:rPr>
              <w:t xml:space="preserve">: click on “Save as” and save this file as an </w:t>
            </w:r>
            <w:r w:rsidRPr="000A1FE9">
              <w:rPr>
                <w:rStyle w:val="tlid-translation"/>
                <w:color w:val="FF0000"/>
                <w:lang w:val="en"/>
              </w:rPr>
              <w:t>“.xlsx”</w:t>
            </w:r>
            <w:r>
              <w:rPr>
                <w:rStyle w:val="tlid-translation"/>
                <w:lang w:val="en"/>
              </w:rPr>
              <w:t xml:space="preserve"> file to prevent your problem values from changing when you reopen or make changes to the file.</w:t>
            </w:r>
          </w:p>
          <w:p w14:paraId="129EB668" w14:textId="77777777" w:rsidR="00527AD4" w:rsidRDefault="00527AD4" w:rsidP="00527AD4">
            <w:pPr>
              <w:pStyle w:val="ListParagraph"/>
              <w:numPr>
                <w:ilvl w:val="0"/>
                <w:numId w:val="5"/>
              </w:num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Use the Excel file for your calculations and submit it together with this report.</w:t>
            </w:r>
          </w:p>
          <w:p w14:paraId="6DC860F6" w14:textId="77777777" w:rsidR="00527AD4" w:rsidRDefault="00527AD4" w:rsidP="00527AD4">
            <w:pPr>
              <w:pStyle w:val="ListParagraph"/>
              <w:numPr>
                <w:ilvl w:val="0"/>
                <w:numId w:val="5"/>
              </w:numPr>
              <w:rPr>
                <w:rStyle w:val="tlid-translation"/>
                <w:lang w:val="en"/>
              </w:rPr>
            </w:pPr>
            <w:r>
              <w:rPr>
                <w:rStyle w:val="tlid-translation"/>
                <w:lang w:val="en"/>
              </w:rPr>
              <w:t>Save your report as &lt;</w:t>
            </w:r>
            <w:proofErr w:type="spellStart"/>
            <w:r>
              <w:rPr>
                <w:rStyle w:val="tlid-translation"/>
                <w:lang w:val="en"/>
              </w:rPr>
              <w:t>studentno</w:t>
            </w:r>
            <w:proofErr w:type="spellEnd"/>
            <w:r>
              <w:rPr>
                <w:rStyle w:val="tlid-translation"/>
                <w:lang w:val="en"/>
              </w:rPr>
              <w:t>&gt;.docx and the Excel file as &lt;</w:t>
            </w:r>
            <w:proofErr w:type="spellStart"/>
            <w:r>
              <w:rPr>
                <w:rStyle w:val="tlid-translation"/>
                <w:lang w:val="en"/>
              </w:rPr>
              <w:t>studentno</w:t>
            </w:r>
            <w:proofErr w:type="spellEnd"/>
            <w:r>
              <w:rPr>
                <w:rStyle w:val="tlid-translation"/>
                <w:lang w:val="en"/>
              </w:rPr>
              <w:t>&gt;.xlsx. submit both files.</w:t>
            </w:r>
          </w:p>
          <w:p w14:paraId="28E4BE8D" w14:textId="6D110B09" w:rsidR="00E6230B" w:rsidRPr="005A198A" w:rsidRDefault="00527AD4" w:rsidP="00527AD4">
            <w:pPr>
              <w:pStyle w:val="ListParagraph"/>
              <w:rPr>
                <w:rStyle w:val="tlid-translation"/>
                <w:lang w:val="en-ZA"/>
              </w:rPr>
            </w:pPr>
            <w:r w:rsidRPr="0009414F">
              <w:rPr>
                <w:rStyle w:val="tlid-translation"/>
                <w:lang w:val="en"/>
              </w:rPr>
              <w:t xml:space="preserve">When you have completed this report, go to your virtual business student page. Add a comment about the </w:t>
            </w:r>
            <w:r w:rsidR="0009414F" w:rsidRPr="0009414F">
              <w:rPr>
                <w:rStyle w:val="tlid-translation"/>
                <w:lang w:val="en"/>
              </w:rPr>
              <w:t>initial market share vector for your business and its main competitors. Then comment on the time it will take to reach steady state</w:t>
            </w:r>
            <w:r w:rsidRPr="0009414F">
              <w:rPr>
                <w:rStyle w:val="tlid-translation"/>
                <w:lang w:val="en"/>
              </w:rPr>
              <w:t>.</w:t>
            </w:r>
          </w:p>
        </w:tc>
        <w:tc>
          <w:tcPr>
            <w:tcW w:w="721" w:type="dxa"/>
            <w:vAlign w:val="bottom"/>
          </w:tcPr>
          <w:p w14:paraId="6A6F0016" w14:textId="77777777" w:rsidR="00826E84" w:rsidRPr="008C0C82" w:rsidRDefault="00826E84" w:rsidP="00826E84">
            <w:pPr>
              <w:jc w:val="right"/>
              <w:rPr>
                <w:rStyle w:val="tlid-translation"/>
                <w:lang w:val="en-ZA"/>
              </w:rPr>
            </w:pPr>
          </w:p>
        </w:tc>
      </w:tr>
    </w:tbl>
    <w:p w14:paraId="658446D6" w14:textId="34468A54" w:rsidR="00437CC3" w:rsidRDefault="00437CC3"/>
    <w:tbl>
      <w:tblPr>
        <w:tblStyle w:val="TableGrid"/>
        <w:tblW w:w="989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04"/>
        <w:gridCol w:w="310"/>
        <w:gridCol w:w="594"/>
        <w:gridCol w:w="791"/>
        <w:gridCol w:w="783"/>
        <w:gridCol w:w="235"/>
        <w:gridCol w:w="643"/>
        <w:gridCol w:w="1166"/>
        <w:gridCol w:w="126"/>
        <w:gridCol w:w="230"/>
        <w:gridCol w:w="1453"/>
        <w:gridCol w:w="69"/>
        <w:gridCol w:w="414"/>
        <w:gridCol w:w="1326"/>
        <w:gridCol w:w="141"/>
        <w:gridCol w:w="709"/>
      </w:tblGrid>
      <w:tr w:rsidR="008D48F2" w:rsidRPr="00331CD9" w14:paraId="0249D18C" w14:textId="77777777" w:rsidTr="00A33AF3">
        <w:tc>
          <w:tcPr>
            <w:tcW w:w="989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36BEFD" w14:textId="3677378F" w:rsidR="008D48F2" w:rsidRPr="008D48F2" w:rsidRDefault="008D48F2" w:rsidP="00071F89">
            <w:pPr>
              <w:pStyle w:val="ListParagraph"/>
              <w:numPr>
                <w:ilvl w:val="0"/>
                <w:numId w:val="37"/>
              </w:numPr>
              <w:ind w:left="284" w:hanging="284"/>
              <w:rPr>
                <w:b/>
                <w:lang w:val="en-ZA"/>
              </w:rPr>
            </w:pPr>
            <w:r>
              <w:rPr>
                <w:b/>
                <w:lang w:val="en-ZA"/>
              </w:rPr>
              <w:t>Monte Carlo simulation</w:t>
            </w:r>
          </w:p>
        </w:tc>
      </w:tr>
      <w:tr w:rsidR="008D48F2" w:rsidRPr="00331CD9" w14:paraId="3450E676" w14:textId="77777777" w:rsidTr="00A33AF3">
        <w:tc>
          <w:tcPr>
            <w:tcW w:w="904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77CD871" w14:textId="3A043092" w:rsidR="008D48F2" w:rsidRPr="00607FC8" w:rsidRDefault="008D48F2" w:rsidP="008D48F2">
            <w:pPr>
              <w:rPr>
                <w:lang w:val="en-ZA"/>
              </w:rPr>
            </w:pPr>
            <w:r>
              <w:rPr>
                <w:lang w:val="en-ZA"/>
              </w:rPr>
              <w:t>Consider the past market share data for your business provided in the Excel file.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83B1E" w14:textId="77777777" w:rsidR="008D48F2" w:rsidRPr="00331CD9" w:rsidRDefault="008D48F2" w:rsidP="00071F89">
            <w:pPr>
              <w:rPr>
                <w:lang w:val="en-ZA"/>
              </w:rPr>
            </w:pPr>
          </w:p>
        </w:tc>
      </w:tr>
      <w:tr w:rsidR="008D48F2" w:rsidRPr="00331CD9" w14:paraId="2B12A751" w14:textId="77777777" w:rsidTr="00A33AF3">
        <w:tc>
          <w:tcPr>
            <w:tcW w:w="904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EA5FA63" w14:textId="7192D518" w:rsidR="008D48F2" w:rsidRPr="00331CD9" w:rsidRDefault="008D48F2" w:rsidP="00235D45">
            <w:pPr>
              <w:pStyle w:val="ListParagraph"/>
              <w:numPr>
                <w:ilvl w:val="0"/>
                <w:numId w:val="33"/>
              </w:numPr>
              <w:rPr>
                <w:lang w:val="en-ZA"/>
              </w:rPr>
            </w:pPr>
            <w:r w:rsidRPr="00235D45">
              <w:rPr>
                <w:lang w:val="en-ZA"/>
              </w:rPr>
              <w:t xml:space="preserve">Do a Monte Carlo simulation to simulate </w:t>
            </w:r>
            <w:r w:rsidR="007C1B66" w:rsidRPr="00235D45">
              <w:rPr>
                <w:lang w:val="en-ZA"/>
              </w:rPr>
              <w:t>20</w:t>
            </w:r>
            <w:r w:rsidR="00A33AF3" w:rsidRPr="00235D45">
              <w:rPr>
                <w:lang w:val="en-ZA"/>
              </w:rPr>
              <w:t xml:space="preserve"> trials for the </w:t>
            </w:r>
            <w:r w:rsidRPr="00235D45">
              <w:rPr>
                <w:lang w:val="en-ZA"/>
              </w:rPr>
              <w:t>market share</w:t>
            </w:r>
            <w:r w:rsidR="00A33AF3" w:rsidRPr="00235D45">
              <w:rPr>
                <w:lang w:val="en-ZA"/>
              </w:rPr>
              <w:t xml:space="preserve"> of your business</w:t>
            </w:r>
            <w:r w:rsidRPr="00235D45">
              <w:rPr>
                <w:lang w:val="en-ZA"/>
              </w:rPr>
              <w:t>.</w:t>
            </w:r>
            <w:r w:rsidR="007C1B66" w:rsidRPr="00235D45">
              <w:rPr>
                <w:lang w:val="en-ZA"/>
              </w:rPr>
              <w:t xml:space="preserve"> NB: </w:t>
            </w:r>
            <w:r w:rsidR="00235D45" w:rsidRPr="00235D45">
              <w:rPr>
                <w:lang w:val="en-ZA"/>
              </w:rPr>
              <w:t>Use these random numbers in cells B18:B37: 45, 49, 78, 44, 87, 47, 18, 37, 85, 96, 100, 48, 91, 42, 60, 49, 77, 89, 6</w:t>
            </w:r>
            <w:r w:rsidR="00235D45">
              <w:rPr>
                <w:lang w:val="en-ZA"/>
              </w:rPr>
              <w:t xml:space="preserve">, </w:t>
            </w:r>
            <w:r w:rsidR="00235D45" w:rsidRPr="00235D45">
              <w:rPr>
                <w:lang w:val="en-ZA"/>
              </w:rPr>
              <w:t>74</w:t>
            </w:r>
            <w:r w:rsidR="00235D45">
              <w:rPr>
                <w:lang w:val="en-ZA"/>
              </w:rPr>
              <w:t>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3604F" w14:textId="089BD8BB" w:rsidR="008D48F2" w:rsidRPr="00331CD9" w:rsidRDefault="008D48F2" w:rsidP="00071F89">
            <w:pPr>
              <w:rPr>
                <w:lang w:val="en-ZA"/>
              </w:rPr>
            </w:pPr>
            <w:r>
              <w:rPr>
                <w:lang w:val="en-ZA"/>
              </w:rPr>
              <w:t>(4)</w:t>
            </w:r>
          </w:p>
        </w:tc>
      </w:tr>
      <w:tr w:rsidR="00A33AF3" w:rsidRPr="00331CD9" w14:paraId="6729C17D" w14:textId="77777777" w:rsidTr="007C1B66">
        <w:tc>
          <w:tcPr>
            <w:tcW w:w="904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B7E8808" w14:textId="70CF835F" w:rsidR="00A33AF3" w:rsidRDefault="00A33AF3" w:rsidP="00071F89">
            <w:pPr>
              <w:pStyle w:val="ListParagraph"/>
              <w:numPr>
                <w:ilvl w:val="0"/>
                <w:numId w:val="33"/>
              </w:numPr>
              <w:rPr>
                <w:lang w:val="en-ZA"/>
              </w:rPr>
            </w:pPr>
            <w:r>
              <w:rPr>
                <w:lang w:val="en-ZA"/>
              </w:rPr>
              <w:t>Use the average simulat</w:t>
            </w:r>
            <w:r w:rsidR="007C1B66">
              <w:rPr>
                <w:lang w:val="en-ZA"/>
              </w:rPr>
              <w:t>ed</w:t>
            </w:r>
            <w:r>
              <w:rPr>
                <w:lang w:val="en-ZA"/>
              </w:rPr>
              <w:t xml:space="preserve"> </w:t>
            </w:r>
            <w:r w:rsidR="007C1B66">
              <w:rPr>
                <w:lang w:val="en-ZA"/>
              </w:rPr>
              <w:t xml:space="preserve">market share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Z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ZA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ZA"/>
                    </w:rPr>
                    <m:t>1</m:t>
                  </m:r>
                </m:sub>
              </m:sSub>
            </m:oMath>
            <w:r>
              <w:rPr>
                <w:lang w:val="en-ZA"/>
              </w:rPr>
              <w:t xml:space="preserve"> </w:t>
            </w:r>
            <w:r w:rsidR="007C1B66">
              <w:rPr>
                <w:lang w:val="en-ZA"/>
              </w:rPr>
              <w:t xml:space="preserve">(you should find this value in cell M15) </w:t>
            </w:r>
            <w:r>
              <w:rPr>
                <w:lang w:val="en-ZA"/>
              </w:rPr>
              <w:t xml:space="preserve">of the starting vector and set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Z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ZA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Z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Z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Z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ZA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ZA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ZA"/>
                </w:rPr>
                <m:t>=(1-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Z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ZA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Z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ZA"/>
                </w:rPr>
                <m:t>)/2</m:t>
              </m:r>
            </m:oMath>
            <w:r>
              <w:rPr>
                <w:lang w:val="en-ZA"/>
              </w:rPr>
              <w:t>.</w:t>
            </w:r>
            <w:r w:rsidR="007C1B66">
              <w:rPr>
                <w:lang w:val="en-ZA"/>
              </w:rPr>
              <w:t xml:space="preserve"> Complete: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54877" w14:textId="02723D4F" w:rsidR="00A33AF3" w:rsidRDefault="00A33AF3" w:rsidP="00071F89">
            <w:pPr>
              <w:rPr>
                <w:lang w:val="en-ZA"/>
              </w:rPr>
            </w:pPr>
          </w:p>
        </w:tc>
      </w:tr>
      <w:tr w:rsidR="007C1B66" w:rsidRPr="00331CD9" w14:paraId="4ADF711C" w14:textId="77777777" w:rsidTr="00235D45"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29F67261" w14:textId="77777777" w:rsidR="007C1B66" w:rsidRPr="007C1B66" w:rsidRDefault="007C1B66" w:rsidP="007C1B66">
            <w:pPr>
              <w:rPr>
                <w:lang w:val="en-ZA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B7BBA" w14:textId="46BD1388" w:rsidR="007C1B66" w:rsidRPr="007C1B66" w:rsidRDefault="007C1B66" w:rsidP="007C1B66">
            <w:pPr>
              <w:rPr>
                <w:lang w:val="en-ZA"/>
              </w:rPr>
            </w:pPr>
          </w:p>
        </w:tc>
        <w:tc>
          <w:tcPr>
            <w:tcW w:w="18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67CCB" w14:textId="1719A224" w:rsidR="007C1B66" w:rsidRPr="007C1B66" w:rsidRDefault="00000000" w:rsidP="007C1B66">
            <w:pPr>
              <w:rPr>
                <w:lang w:val="en-Z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ZA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lang w:val="en-Z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E32A3" w14:textId="3F79E440" w:rsidR="007C1B66" w:rsidRPr="007C1B66" w:rsidRDefault="00000000" w:rsidP="007C1B66">
            <w:pPr>
              <w:rPr>
                <w:lang w:val="en-Z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ZA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lang w:val="en-Z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98E93" w14:textId="35088BEB" w:rsidR="007C1B66" w:rsidRPr="007C1B66" w:rsidRDefault="00000000" w:rsidP="007C1B66">
            <w:pPr>
              <w:rPr>
                <w:lang w:val="en-Z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Z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ZA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lang w:val="en-Z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5D780A" w14:textId="530078EA" w:rsidR="007C1B66" w:rsidRPr="007C1B66" w:rsidRDefault="007C1B66" w:rsidP="007C1B66">
            <w:pPr>
              <w:rPr>
                <w:lang w:val="en-ZA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2FA77" w14:textId="6FE47E5F" w:rsidR="007C1B66" w:rsidRDefault="007C1B66" w:rsidP="007C1B66">
            <w:pPr>
              <w:rPr>
                <w:lang w:val="en-ZA"/>
              </w:rPr>
            </w:pPr>
          </w:p>
        </w:tc>
      </w:tr>
      <w:tr w:rsidR="007C1B66" w:rsidRPr="00331CD9" w14:paraId="7C9A5B01" w14:textId="77777777" w:rsidTr="00235D45"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14:paraId="21AF6679" w14:textId="77777777" w:rsidR="007C1B66" w:rsidRPr="007C1B66" w:rsidRDefault="007C1B66" w:rsidP="007C1B66">
            <w:pPr>
              <w:rPr>
                <w:lang w:val="en-ZA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FAE9BA" w14:textId="3E65B0D5" w:rsidR="007C1B66" w:rsidRDefault="007C1B66" w:rsidP="007C1B66">
            <w:pPr>
              <w:rPr>
                <w:rFonts w:ascii="Franklin Gothic Book" w:eastAsia="HGGothicE" w:hAnsi="Franklin Gothic Book" w:cs="Times New Roman"/>
                <w:lang w:val="en-Z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ZA"/>
                  </w:rPr>
                  <m:t>π</m:t>
                </m:r>
                <m:r>
                  <w:rPr>
                    <w:rFonts w:ascii="Cambria Math" w:hAnsi="Cambria Math"/>
                    <w:lang w:val="en-ZA"/>
                  </w:rPr>
                  <m:t>=</m:t>
                </m:r>
              </m:oMath>
            </m:oMathPara>
          </w:p>
        </w:tc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6023" w14:textId="2FECDF00" w:rsidR="007C1B66" w:rsidRPr="008333E4" w:rsidRDefault="008333E4" w:rsidP="007C1B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0.745</w:t>
            </w:r>
          </w:p>
        </w:tc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D0D8" w14:textId="5D6EFE26" w:rsidR="007C1B66" w:rsidRPr="008333E4" w:rsidRDefault="008333E4" w:rsidP="008333E4">
            <w:pPr>
              <w:spacing w:after="1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0.1275</w:t>
            </w: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B5CC" w14:textId="6A1D93DC" w:rsidR="007C1B66" w:rsidRPr="008333E4" w:rsidRDefault="008333E4" w:rsidP="007C1B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0.1275</w:t>
            </w:r>
          </w:p>
        </w:tc>
        <w:tc>
          <w:tcPr>
            <w:tcW w:w="180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D05050" w14:textId="77777777" w:rsidR="007C1B66" w:rsidRPr="007C1B66" w:rsidRDefault="007C1B66" w:rsidP="007C1B66">
            <w:pPr>
              <w:rPr>
                <w:lang w:val="en-ZA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5FAFB" w14:textId="195CF7A0" w:rsidR="007C1B66" w:rsidRDefault="007C1B66" w:rsidP="007C1B66">
            <w:pPr>
              <w:rPr>
                <w:lang w:val="en-ZA"/>
              </w:rPr>
            </w:pPr>
            <w:r>
              <w:rPr>
                <w:lang w:val="en-ZA"/>
              </w:rPr>
              <w:t>(1)</w:t>
            </w:r>
          </w:p>
        </w:tc>
      </w:tr>
      <w:tr w:rsidR="00235D45" w:rsidRPr="00331CD9" w14:paraId="030679DF" w14:textId="77777777" w:rsidTr="00494574">
        <w:tc>
          <w:tcPr>
            <w:tcW w:w="904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D5E734A" w14:textId="128193E7" w:rsidR="00235D45" w:rsidRPr="007C1B66" w:rsidRDefault="00235D45" w:rsidP="00235D45">
            <w:pPr>
              <w:ind w:firstLine="284"/>
              <w:rPr>
                <w:lang w:val="en-ZA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99999" w14:textId="77777777" w:rsidR="00235D45" w:rsidRDefault="00235D45" w:rsidP="007C1B66">
            <w:pPr>
              <w:rPr>
                <w:lang w:val="en-ZA"/>
              </w:rPr>
            </w:pPr>
          </w:p>
        </w:tc>
      </w:tr>
      <w:tr w:rsidR="007C1B66" w:rsidRPr="00331CD9" w14:paraId="404927FA" w14:textId="77777777" w:rsidTr="00A33A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94" w:type="dxa"/>
            <w:gridSpan w:val="16"/>
            <w:shd w:val="clear" w:color="auto" w:fill="D9D9D9" w:themeFill="background1" w:themeFillShade="D9"/>
            <w:vAlign w:val="bottom"/>
          </w:tcPr>
          <w:p w14:paraId="1E9E7708" w14:textId="43C92D6F" w:rsidR="007C1B66" w:rsidRPr="008D48F2" w:rsidRDefault="007C1B66" w:rsidP="007C1B66">
            <w:pPr>
              <w:pStyle w:val="ListParagraph"/>
              <w:numPr>
                <w:ilvl w:val="0"/>
                <w:numId w:val="37"/>
              </w:numPr>
              <w:ind w:left="284" w:hanging="284"/>
              <w:rPr>
                <w:b/>
                <w:lang w:val="en-ZA"/>
              </w:rPr>
            </w:pPr>
            <w:r w:rsidRPr="008D48F2">
              <w:rPr>
                <w:b/>
                <w:lang w:val="en-ZA"/>
              </w:rPr>
              <w:t>Markov analysis</w:t>
            </w:r>
          </w:p>
        </w:tc>
      </w:tr>
      <w:tr w:rsidR="007C1B66" w:rsidRPr="00331CD9" w14:paraId="4FE70391" w14:textId="77777777" w:rsidTr="00A33A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44" w:type="dxa"/>
            <w:gridSpan w:val="14"/>
            <w:vAlign w:val="bottom"/>
          </w:tcPr>
          <w:p w14:paraId="518F72E4" w14:textId="2C3BD6A8" w:rsidR="007C1B66" w:rsidRDefault="007C1B66" w:rsidP="007C1B66">
            <w:pPr>
              <w:rPr>
                <w:lang w:val="en-ZA"/>
              </w:rPr>
            </w:pPr>
            <w:r>
              <w:rPr>
                <w:lang w:val="en-ZA"/>
              </w:rPr>
              <w:t>Consider the diagram indicating the market share of your business and its two main competitors:</w:t>
            </w:r>
          </w:p>
          <w:p w14:paraId="33666ED1" w14:textId="77777777" w:rsidR="007C1B66" w:rsidRDefault="007C1B66" w:rsidP="007C1B66">
            <w:pPr>
              <w:jc w:val="center"/>
              <w:rPr>
                <w:lang w:val="en-ZA"/>
              </w:rPr>
            </w:pPr>
            <w:r>
              <w:rPr>
                <w:noProof/>
                <w:lang w:val="en-ZA"/>
              </w:rPr>
              <w:lastRenderedPageBreak/>
              <w:drawing>
                <wp:inline distT="0" distB="0" distL="0" distR="0" wp14:anchorId="50175031" wp14:editId="045FF631">
                  <wp:extent cx="3962400" cy="27485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5549" cy="27507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B56D494" w14:textId="1E42C275" w:rsidR="007C1B66" w:rsidRPr="00607FC8" w:rsidRDefault="007C1B66" w:rsidP="007C1B66">
            <w:pPr>
              <w:rPr>
                <w:lang w:val="en-ZA"/>
              </w:rPr>
            </w:pPr>
            <w:r>
              <w:rPr>
                <w:lang w:val="en-ZA"/>
              </w:rPr>
              <w:t>Generate transition probabilities a-</w:t>
            </w:r>
            <w:proofErr w:type="spellStart"/>
            <w:r>
              <w:rPr>
                <w:lang w:val="en-ZA"/>
              </w:rPr>
              <w:t>i</w:t>
            </w:r>
            <w:proofErr w:type="spellEnd"/>
            <w:r>
              <w:rPr>
                <w:lang w:val="en-ZA"/>
              </w:rPr>
              <w:t xml:space="preserve"> (indicated on the diagram) in Excel.</w:t>
            </w:r>
          </w:p>
        </w:tc>
        <w:tc>
          <w:tcPr>
            <w:tcW w:w="850" w:type="dxa"/>
            <w:gridSpan w:val="2"/>
            <w:tcBorders>
              <w:left w:val="nil"/>
            </w:tcBorders>
            <w:vAlign w:val="bottom"/>
          </w:tcPr>
          <w:p w14:paraId="1D25D848" w14:textId="77777777" w:rsidR="007C1B66" w:rsidRPr="00331CD9" w:rsidRDefault="007C1B66" w:rsidP="007C1B66">
            <w:pPr>
              <w:rPr>
                <w:lang w:val="en-ZA"/>
              </w:rPr>
            </w:pPr>
          </w:p>
        </w:tc>
      </w:tr>
      <w:tr w:rsidR="007C1B66" w:rsidRPr="00331CD9" w14:paraId="478EDD8E" w14:textId="77777777" w:rsidTr="00A33A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44" w:type="dxa"/>
            <w:gridSpan w:val="14"/>
            <w:vAlign w:val="bottom"/>
          </w:tcPr>
          <w:p w14:paraId="6C80C177" w14:textId="08DC84AE" w:rsidR="007C1B66" w:rsidRPr="00331CD9" w:rsidRDefault="007C1B66" w:rsidP="007C1B66">
            <w:pPr>
              <w:pStyle w:val="ListParagraph"/>
              <w:numPr>
                <w:ilvl w:val="0"/>
                <w:numId w:val="33"/>
              </w:numPr>
              <w:rPr>
                <w:lang w:val="en-ZA"/>
              </w:rPr>
            </w:pPr>
            <w:r>
              <w:rPr>
                <w:lang w:val="en-ZA"/>
              </w:rPr>
              <w:t>Complete the state transition matrix below:</w:t>
            </w:r>
          </w:p>
        </w:tc>
        <w:tc>
          <w:tcPr>
            <w:tcW w:w="850" w:type="dxa"/>
            <w:gridSpan w:val="2"/>
            <w:tcBorders>
              <w:left w:val="nil"/>
            </w:tcBorders>
            <w:vAlign w:val="bottom"/>
          </w:tcPr>
          <w:p w14:paraId="228AF2BC" w14:textId="77777777" w:rsidR="007C1B66" w:rsidRPr="00331CD9" w:rsidRDefault="007C1B66" w:rsidP="007C1B66">
            <w:pPr>
              <w:rPr>
                <w:lang w:val="en-ZA"/>
              </w:rPr>
            </w:pPr>
          </w:p>
        </w:tc>
      </w:tr>
      <w:tr w:rsidR="007C1B66" w:rsidRPr="00331CD9" w14:paraId="35F9C55C" w14:textId="77777777" w:rsidTr="00A33A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14" w:type="dxa"/>
            <w:gridSpan w:val="2"/>
            <w:vMerge w:val="restart"/>
            <w:vAlign w:val="center"/>
          </w:tcPr>
          <w:p w14:paraId="4ED66075" w14:textId="77777777" w:rsidR="007C1B66" w:rsidRPr="00C93661" w:rsidRDefault="007C1B66" w:rsidP="007C1B66">
            <w:pPr>
              <w:jc w:val="right"/>
              <w:rPr>
                <w:lang w:val="en-ZA"/>
              </w:rPr>
            </w:pPr>
            <w:r>
              <w:rPr>
                <w:lang w:val="en-ZA"/>
              </w:rPr>
              <w:t>P =</w:t>
            </w:r>
          </w:p>
        </w:tc>
        <w:tc>
          <w:tcPr>
            <w:tcW w:w="2168" w:type="dxa"/>
            <w:gridSpan w:val="3"/>
            <w:tcBorders>
              <w:bottom w:val="single" w:sz="4" w:space="0" w:color="auto"/>
            </w:tcBorders>
            <w:vAlign w:val="bottom"/>
          </w:tcPr>
          <w:p w14:paraId="113F5A79" w14:textId="77777777" w:rsidR="007C1B66" w:rsidRPr="00C93661" w:rsidRDefault="007C1B66" w:rsidP="007C1B66">
            <w:pPr>
              <w:rPr>
                <w:lang w:val="en-ZA"/>
              </w:rPr>
            </w:pPr>
            <w:r>
              <w:rPr>
                <w:lang w:val="en-ZA"/>
              </w:rPr>
              <w:t>Your business</w:t>
            </w:r>
          </w:p>
        </w:tc>
        <w:tc>
          <w:tcPr>
            <w:tcW w:w="2170" w:type="dxa"/>
            <w:gridSpan w:val="4"/>
            <w:tcBorders>
              <w:bottom w:val="single" w:sz="4" w:space="0" w:color="auto"/>
            </w:tcBorders>
            <w:vAlign w:val="bottom"/>
          </w:tcPr>
          <w:p w14:paraId="467E91FF" w14:textId="77CB8885" w:rsidR="007C1B66" w:rsidRPr="00C93661" w:rsidRDefault="007C1B66" w:rsidP="007C1B66">
            <w:pPr>
              <w:rPr>
                <w:lang w:val="en-ZA"/>
              </w:rPr>
            </w:pPr>
            <w:r>
              <w:rPr>
                <w:lang w:val="en-ZA"/>
              </w:rPr>
              <w:t>Competitor 1</w:t>
            </w:r>
          </w:p>
        </w:tc>
        <w:tc>
          <w:tcPr>
            <w:tcW w:w="2166" w:type="dxa"/>
            <w:gridSpan w:val="4"/>
            <w:tcBorders>
              <w:bottom w:val="single" w:sz="4" w:space="0" w:color="auto"/>
            </w:tcBorders>
            <w:vAlign w:val="bottom"/>
          </w:tcPr>
          <w:p w14:paraId="00B3CCC4" w14:textId="24087969" w:rsidR="007C1B66" w:rsidRPr="00C93661" w:rsidRDefault="007C1B66" w:rsidP="007C1B66">
            <w:pPr>
              <w:rPr>
                <w:lang w:val="en-ZA"/>
              </w:rPr>
            </w:pPr>
            <w:r>
              <w:rPr>
                <w:lang w:val="en-ZA"/>
              </w:rPr>
              <w:t>Competitor 2</w:t>
            </w:r>
          </w:p>
        </w:tc>
        <w:tc>
          <w:tcPr>
            <w:tcW w:w="2176" w:type="dxa"/>
            <w:gridSpan w:val="3"/>
            <w:tcBorders>
              <w:left w:val="nil"/>
            </w:tcBorders>
            <w:vAlign w:val="bottom"/>
          </w:tcPr>
          <w:p w14:paraId="0CC3289D" w14:textId="77777777" w:rsidR="007C1B66" w:rsidRPr="00331CD9" w:rsidRDefault="007C1B66" w:rsidP="007C1B66">
            <w:pPr>
              <w:rPr>
                <w:lang w:val="en-ZA"/>
              </w:rPr>
            </w:pPr>
          </w:p>
        </w:tc>
      </w:tr>
      <w:tr w:rsidR="007C1B66" w:rsidRPr="00331CD9" w14:paraId="7C65AF5C" w14:textId="77777777" w:rsidTr="00A33A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14" w:type="dxa"/>
            <w:gridSpan w:val="2"/>
            <w:vMerge/>
            <w:tcBorders>
              <w:right w:val="single" w:sz="4" w:space="0" w:color="auto"/>
            </w:tcBorders>
            <w:vAlign w:val="bottom"/>
          </w:tcPr>
          <w:p w14:paraId="4A1533D9" w14:textId="77777777" w:rsidR="007C1B66" w:rsidRPr="00C93661" w:rsidRDefault="007C1B66" w:rsidP="007C1B66">
            <w:pPr>
              <w:rPr>
                <w:lang w:val="en-ZA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72F0B0" w14:textId="7A5648C1" w:rsidR="007C1B66" w:rsidRPr="00CE0B0C" w:rsidRDefault="00CE0B0C" w:rsidP="007C1B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2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885626" w14:textId="0CFB5338" w:rsidR="007C1B66" w:rsidRPr="00CE0B0C" w:rsidRDefault="00CE0B0C" w:rsidP="007C1B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DAADA" w14:textId="474714F2" w:rsidR="007C1B66" w:rsidRPr="00CE0B0C" w:rsidRDefault="00CE0B0C" w:rsidP="007C1B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176" w:type="dxa"/>
            <w:gridSpan w:val="3"/>
            <w:tcBorders>
              <w:left w:val="single" w:sz="4" w:space="0" w:color="auto"/>
            </w:tcBorders>
            <w:vAlign w:val="bottom"/>
          </w:tcPr>
          <w:p w14:paraId="2F7025C4" w14:textId="77777777" w:rsidR="007C1B66" w:rsidRPr="00331CD9" w:rsidRDefault="007C1B66" w:rsidP="007C1B66">
            <w:pPr>
              <w:rPr>
                <w:lang w:val="en-ZA"/>
              </w:rPr>
            </w:pPr>
          </w:p>
        </w:tc>
      </w:tr>
      <w:tr w:rsidR="007C1B66" w:rsidRPr="00331CD9" w14:paraId="3102B5A8" w14:textId="77777777" w:rsidTr="00A33A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14" w:type="dxa"/>
            <w:gridSpan w:val="2"/>
            <w:vMerge/>
            <w:tcBorders>
              <w:right w:val="single" w:sz="4" w:space="0" w:color="auto"/>
            </w:tcBorders>
            <w:vAlign w:val="bottom"/>
          </w:tcPr>
          <w:p w14:paraId="6405507C" w14:textId="77777777" w:rsidR="007C1B66" w:rsidRPr="00C93661" w:rsidRDefault="007C1B66" w:rsidP="007C1B66">
            <w:pPr>
              <w:rPr>
                <w:lang w:val="en-ZA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ED8CD3" w14:textId="41028B9F" w:rsidR="007C1B66" w:rsidRPr="00CE0B0C" w:rsidRDefault="00CE0B0C" w:rsidP="007C1B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2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04415" w14:textId="20B453E0" w:rsidR="007C1B66" w:rsidRPr="00CE0B0C" w:rsidRDefault="00CE0B0C" w:rsidP="007C1B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80B3C5" w14:textId="1F8EE07E" w:rsidR="007C1B66" w:rsidRPr="00CE0B0C" w:rsidRDefault="00CE0B0C" w:rsidP="007C1B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76" w:type="dxa"/>
            <w:gridSpan w:val="3"/>
            <w:tcBorders>
              <w:left w:val="single" w:sz="4" w:space="0" w:color="auto"/>
            </w:tcBorders>
            <w:vAlign w:val="bottom"/>
          </w:tcPr>
          <w:p w14:paraId="267D53C0" w14:textId="77777777" w:rsidR="007C1B66" w:rsidRPr="00331CD9" w:rsidRDefault="007C1B66" w:rsidP="007C1B66">
            <w:pPr>
              <w:rPr>
                <w:lang w:val="en-ZA"/>
              </w:rPr>
            </w:pPr>
          </w:p>
        </w:tc>
      </w:tr>
      <w:tr w:rsidR="007C1B66" w:rsidRPr="00331CD9" w14:paraId="0E947A16" w14:textId="77777777" w:rsidTr="00A33A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14" w:type="dxa"/>
            <w:gridSpan w:val="2"/>
            <w:vMerge/>
            <w:tcBorders>
              <w:right w:val="single" w:sz="4" w:space="0" w:color="auto"/>
            </w:tcBorders>
            <w:vAlign w:val="bottom"/>
          </w:tcPr>
          <w:p w14:paraId="4FFFBDC1" w14:textId="77777777" w:rsidR="007C1B66" w:rsidRPr="00C93661" w:rsidRDefault="007C1B66" w:rsidP="007C1B66">
            <w:pPr>
              <w:rPr>
                <w:lang w:val="en-ZA"/>
              </w:rPr>
            </w:pPr>
          </w:p>
        </w:tc>
        <w:tc>
          <w:tcPr>
            <w:tcW w:w="2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F7925" w14:textId="08A08EAF" w:rsidR="007C1B66" w:rsidRPr="00CE0B0C" w:rsidRDefault="00CE0B0C" w:rsidP="007C1B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2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746B9" w14:textId="19B32509" w:rsidR="007C1B66" w:rsidRPr="00CE0B0C" w:rsidRDefault="00CE0B0C" w:rsidP="007C1B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10F95" w14:textId="4D3C5B7E" w:rsidR="007C1B66" w:rsidRPr="00CE0B0C" w:rsidRDefault="00CE0B0C" w:rsidP="007C1B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2176" w:type="dxa"/>
            <w:gridSpan w:val="3"/>
            <w:tcBorders>
              <w:left w:val="single" w:sz="4" w:space="0" w:color="auto"/>
            </w:tcBorders>
            <w:vAlign w:val="bottom"/>
          </w:tcPr>
          <w:p w14:paraId="2E1FA1F2" w14:textId="77777777" w:rsidR="007C1B66" w:rsidRPr="00331CD9" w:rsidRDefault="007C1B66" w:rsidP="007C1B66">
            <w:pPr>
              <w:jc w:val="right"/>
              <w:rPr>
                <w:lang w:val="en-ZA"/>
              </w:rPr>
            </w:pPr>
            <w:r>
              <w:rPr>
                <w:lang w:val="en-ZA"/>
              </w:rPr>
              <w:t>(9)</w:t>
            </w:r>
          </w:p>
        </w:tc>
      </w:tr>
      <w:tr w:rsidR="007C1B66" w:rsidRPr="001920D3" w14:paraId="22189899" w14:textId="77777777" w:rsidTr="00A33A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44" w:type="dxa"/>
            <w:gridSpan w:val="14"/>
            <w:vAlign w:val="bottom"/>
          </w:tcPr>
          <w:p w14:paraId="387BC1F9" w14:textId="5791A0D6" w:rsidR="007C1B66" w:rsidRPr="001920D3" w:rsidRDefault="007C1B66" w:rsidP="007C1B66">
            <w:pPr>
              <w:pStyle w:val="ListParagraph"/>
              <w:numPr>
                <w:ilvl w:val="0"/>
                <w:numId w:val="33"/>
              </w:numPr>
              <w:rPr>
                <w:lang w:val="en-ZA"/>
              </w:rPr>
            </w:pPr>
            <w:r>
              <w:rPr>
                <w:lang w:val="en-ZA"/>
              </w:rPr>
              <w:t>What is the steady state for the three businesses?</w:t>
            </w:r>
            <w:r w:rsidR="00022343">
              <w:rPr>
                <w:lang w:val="en-ZA"/>
              </w:rPr>
              <w:t xml:space="preserve"> Work with three decimals.</w:t>
            </w:r>
          </w:p>
        </w:tc>
        <w:tc>
          <w:tcPr>
            <w:tcW w:w="850" w:type="dxa"/>
            <w:gridSpan w:val="2"/>
            <w:tcBorders>
              <w:left w:val="nil"/>
            </w:tcBorders>
            <w:vAlign w:val="bottom"/>
          </w:tcPr>
          <w:p w14:paraId="7ECD3935" w14:textId="77777777" w:rsidR="007C1B66" w:rsidRPr="001920D3" w:rsidRDefault="007C1B66" w:rsidP="007C1B66">
            <w:pPr>
              <w:jc w:val="right"/>
              <w:rPr>
                <w:lang w:val="en-ZA"/>
              </w:rPr>
            </w:pPr>
          </w:p>
        </w:tc>
      </w:tr>
      <w:tr w:rsidR="007C1B66" w14:paraId="5D1102E9" w14:textId="77777777" w:rsidTr="00A33AF3">
        <w:trPr>
          <w:gridBefore w:val="2"/>
          <w:wBefore w:w="1214" w:type="dxa"/>
        </w:trPr>
        <w:tc>
          <w:tcPr>
            <w:tcW w:w="1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2E041" w14:textId="77777777" w:rsidR="007C1B66" w:rsidRDefault="007C1B66" w:rsidP="007C1B66">
            <w:pPr>
              <w:jc w:val="both"/>
            </w:pPr>
            <m:oMath>
              <m:r>
                <w:rPr>
                  <w:rFonts w:ascii="Cambria Math" w:hAnsi="Cambria Math"/>
                </w:rPr>
                <m:t>π= </m:t>
              </m:r>
              <m:r>
                <w:rPr>
                  <w:rFonts w:ascii="Cambria Math" w:hAnsi="Cambria Math"/>
                  <w:lang w:val="el-GR"/>
                </w:rPr>
                <m:t>π</m:t>
              </m:r>
              <m:r>
                <w:rPr>
                  <w:rFonts w:ascii="Cambria Math" w:hAnsi="Cambria Math"/>
                </w:rPr>
                <m:t> P</m:t>
              </m:r>
            </m:oMath>
            <w:r>
              <w:t xml:space="preserve"> at:</w:t>
            </w:r>
          </w:p>
        </w:tc>
        <w:tc>
          <w:tcPr>
            <w:tcW w:w="16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1D9B5" w14:textId="77777777" w:rsidR="007C1B66" w:rsidRDefault="00000000" w:rsidP="007C1B66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9C227" w14:textId="77777777" w:rsidR="007C1B66" w:rsidRDefault="00000000" w:rsidP="007C1B66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A445C" w14:textId="77777777" w:rsidR="007C1B66" w:rsidRDefault="00000000" w:rsidP="007C1B66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4D505F" w14:textId="77777777" w:rsidR="007C1B66" w:rsidRDefault="007C1B66" w:rsidP="007C1B66">
            <w:pPr>
              <w:jc w:val="both"/>
            </w:pPr>
          </w:p>
        </w:tc>
      </w:tr>
      <w:tr w:rsidR="007C1B66" w14:paraId="6D13DDF9" w14:textId="77777777" w:rsidTr="00A33AF3">
        <w:trPr>
          <w:gridBefore w:val="2"/>
          <w:wBefore w:w="1214" w:type="dxa"/>
        </w:trPr>
        <w:tc>
          <w:tcPr>
            <w:tcW w:w="13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A97989" w14:textId="77777777" w:rsidR="007C1B66" w:rsidRDefault="007C1B66" w:rsidP="007C1B66">
            <w:pPr>
              <w:jc w:val="both"/>
            </w:pPr>
          </w:p>
        </w:tc>
        <w:tc>
          <w:tcPr>
            <w:tcW w:w="166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0A87541" w14:textId="371D9359" w:rsidR="007C1B66" w:rsidRPr="0090044F" w:rsidRDefault="0090044F" w:rsidP="007C1B6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0.673</w:t>
            </w:r>
          </w:p>
        </w:tc>
        <w:tc>
          <w:tcPr>
            <w:tcW w:w="1522" w:type="dxa"/>
            <w:gridSpan w:val="3"/>
            <w:tcBorders>
              <w:top w:val="single" w:sz="4" w:space="0" w:color="auto"/>
            </w:tcBorders>
          </w:tcPr>
          <w:p w14:paraId="49A71B73" w14:textId="74D895F1" w:rsidR="007C1B66" w:rsidRPr="0090044F" w:rsidRDefault="0090044F" w:rsidP="007C1B6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0.202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AD4E6A4" w14:textId="6AAFE902" w:rsidR="007C1B66" w:rsidRPr="0090044F" w:rsidRDefault="0090044F" w:rsidP="007C1B6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0.126</w:t>
            </w:r>
          </w:p>
        </w:tc>
        <w:tc>
          <w:tcPr>
            <w:tcW w:w="259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4A0EF94" w14:textId="77777777" w:rsidR="007C1B66" w:rsidRPr="001920D3" w:rsidRDefault="007C1B66" w:rsidP="007C1B66">
            <w:pPr>
              <w:jc w:val="right"/>
              <w:rPr>
                <w:lang w:val="en-ZA"/>
              </w:rPr>
            </w:pPr>
            <w:r>
              <w:rPr>
                <w:lang w:val="en-ZA"/>
              </w:rPr>
              <w:t>(3)</w:t>
            </w:r>
          </w:p>
        </w:tc>
      </w:tr>
      <w:tr w:rsidR="007C1B66" w:rsidRPr="001920D3" w14:paraId="008791A0" w14:textId="77777777" w:rsidTr="00A33A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85" w:type="dxa"/>
            <w:gridSpan w:val="15"/>
            <w:tcBorders>
              <w:bottom w:val="single" w:sz="4" w:space="0" w:color="auto"/>
            </w:tcBorders>
            <w:vAlign w:val="bottom"/>
          </w:tcPr>
          <w:p w14:paraId="2E37982A" w14:textId="77777777" w:rsidR="007C1B66" w:rsidRPr="001920D3" w:rsidRDefault="007C1B66" w:rsidP="007C1B66">
            <w:pPr>
              <w:pStyle w:val="ListParagraph"/>
              <w:numPr>
                <w:ilvl w:val="0"/>
                <w:numId w:val="33"/>
              </w:numPr>
              <w:rPr>
                <w:lang w:val="en-ZA"/>
              </w:rPr>
            </w:pPr>
            <w:r>
              <w:rPr>
                <w:lang w:val="en-ZA"/>
              </w:rPr>
              <w:t>How long will it take for the market to reach stability?</w:t>
            </w:r>
          </w:p>
        </w:tc>
        <w:tc>
          <w:tcPr>
            <w:tcW w:w="709" w:type="dxa"/>
            <w:tcBorders>
              <w:left w:val="nil"/>
            </w:tcBorders>
            <w:vAlign w:val="bottom"/>
          </w:tcPr>
          <w:p w14:paraId="25D53CBB" w14:textId="77777777" w:rsidR="007C1B66" w:rsidRDefault="007C1B66" w:rsidP="007C1B66">
            <w:pPr>
              <w:jc w:val="right"/>
              <w:rPr>
                <w:lang w:val="en-ZA"/>
              </w:rPr>
            </w:pPr>
          </w:p>
        </w:tc>
      </w:tr>
      <w:tr w:rsidR="007C1B66" w:rsidRPr="001920D3" w14:paraId="342EFB3E" w14:textId="77777777" w:rsidTr="00A33A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18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A69BC" w14:textId="0248793C" w:rsidR="007C1B66" w:rsidRPr="00216E34" w:rsidRDefault="00110A3D" w:rsidP="007C1B66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  <w:r w:rsidR="0090044F">
              <w:rPr>
                <w:lang w:val="en-ZA"/>
              </w:rPr>
              <w:t xml:space="preserve"> periods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bottom"/>
          </w:tcPr>
          <w:p w14:paraId="1AE73D7F" w14:textId="77777777" w:rsidR="007C1B66" w:rsidRDefault="007C1B66" w:rsidP="007C1B66">
            <w:pPr>
              <w:jc w:val="right"/>
              <w:rPr>
                <w:lang w:val="en-ZA"/>
              </w:rPr>
            </w:pPr>
            <w:r>
              <w:rPr>
                <w:lang w:val="en-ZA"/>
              </w:rPr>
              <w:t>(1)</w:t>
            </w:r>
          </w:p>
        </w:tc>
      </w:tr>
    </w:tbl>
    <w:p w14:paraId="1A536011" w14:textId="01AC90B6" w:rsidR="00437CC3" w:rsidRDefault="00437CC3"/>
    <w:tbl>
      <w:tblPr>
        <w:tblStyle w:val="TableGrid"/>
        <w:tblW w:w="98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9168"/>
        <w:gridCol w:w="721"/>
      </w:tblGrid>
      <w:tr w:rsidR="002F4AB3" w:rsidRPr="00216E34" w14:paraId="30A01A03" w14:textId="77777777" w:rsidTr="001C75EB">
        <w:tc>
          <w:tcPr>
            <w:tcW w:w="9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712B8A" w14:textId="77777777" w:rsidR="002F4AB3" w:rsidRPr="002F4AB3" w:rsidRDefault="002F4AB3" w:rsidP="002F4AB3">
            <w:pPr>
              <w:pStyle w:val="ListParagraph"/>
              <w:numPr>
                <w:ilvl w:val="0"/>
                <w:numId w:val="37"/>
              </w:numPr>
              <w:ind w:left="284" w:hanging="284"/>
              <w:rPr>
                <w:b/>
                <w:lang w:val="en-ZA"/>
              </w:rPr>
            </w:pPr>
            <w:r w:rsidRPr="00216E34">
              <w:rPr>
                <w:b/>
                <w:lang w:val="en-ZA"/>
              </w:rPr>
              <w:t>Conclusion</w:t>
            </w:r>
          </w:p>
        </w:tc>
      </w:tr>
      <w:tr w:rsidR="0001127D" w:rsidRPr="00216E34" w14:paraId="78695362" w14:textId="77777777" w:rsidTr="00714E30">
        <w:tc>
          <w:tcPr>
            <w:tcW w:w="91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2A682" w14:textId="77777777" w:rsidR="0001127D" w:rsidRPr="00216E34" w:rsidRDefault="0001127D" w:rsidP="0001127D">
            <w:pPr>
              <w:rPr>
                <w:lang w:val="en-ZA"/>
              </w:rPr>
            </w:pPr>
            <w:r>
              <w:rPr>
                <w:lang w:val="en-ZA"/>
              </w:rPr>
              <w:t>Consider your answers for the preceding sections. Are you selling your (virtual) business? Explain.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B8A6C4B" w14:textId="77777777" w:rsidR="0001127D" w:rsidRDefault="0001127D" w:rsidP="0001127D">
            <w:pPr>
              <w:jc w:val="right"/>
              <w:rPr>
                <w:lang w:val="en-ZA"/>
              </w:rPr>
            </w:pPr>
          </w:p>
        </w:tc>
      </w:tr>
      <w:tr w:rsidR="0001127D" w:rsidRPr="00216E34" w14:paraId="097E0BA9" w14:textId="77777777" w:rsidTr="00714E30">
        <w:tc>
          <w:tcPr>
            <w:tcW w:w="9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C425" w14:textId="42A9A981" w:rsidR="0001127D" w:rsidRDefault="00AE10FA" w:rsidP="0001127D">
            <w:pPr>
              <w:rPr>
                <w:lang w:val="en-ZA"/>
              </w:rPr>
            </w:pPr>
            <w:r>
              <w:rPr>
                <w:lang w:val="en-ZA"/>
              </w:rPr>
              <w:t>I wouldn’t sell my virtual business because it doesn’t take long for the market to reach stability.</w:t>
            </w:r>
            <w:r w:rsidR="003E696F">
              <w:rPr>
                <w:lang w:val="en-ZA"/>
              </w:rPr>
              <w:t xml:space="preserve"> 15 periods </w:t>
            </w:r>
            <w:proofErr w:type="gramStart"/>
            <w:r w:rsidR="00526ACF">
              <w:rPr>
                <w:lang w:val="en-ZA"/>
              </w:rPr>
              <w:t>is</w:t>
            </w:r>
            <w:proofErr w:type="gramEnd"/>
            <w:r w:rsidR="003E696F">
              <w:rPr>
                <w:lang w:val="en-ZA"/>
              </w:rPr>
              <w:t xml:space="preserve"> not as long if you take it as days or weeks.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61AEDC" w14:textId="0FBBD70C" w:rsidR="0001127D" w:rsidRDefault="0001127D" w:rsidP="0001127D">
            <w:pPr>
              <w:jc w:val="right"/>
              <w:rPr>
                <w:lang w:val="en-ZA"/>
              </w:rPr>
            </w:pPr>
            <w:r>
              <w:rPr>
                <w:lang w:val="en-ZA"/>
              </w:rPr>
              <w:t>(</w:t>
            </w:r>
            <w:r w:rsidR="00A33AF3">
              <w:rPr>
                <w:lang w:val="en-ZA"/>
              </w:rPr>
              <w:t>2</w:t>
            </w:r>
            <w:r>
              <w:rPr>
                <w:lang w:val="en-ZA"/>
              </w:rPr>
              <w:t>)</w:t>
            </w:r>
          </w:p>
        </w:tc>
      </w:tr>
      <w:tr w:rsidR="0001127D" w:rsidRPr="00216E34" w14:paraId="30ED04F4" w14:textId="77777777" w:rsidTr="00714E30">
        <w:tc>
          <w:tcPr>
            <w:tcW w:w="91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920EC9" w14:textId="77777777" w:rsidR="0001127D" w:rsidRDefault="0001127D" w:rsidP="0001127D">
            <w:pPr>
              <w:rPr>
                <w:lang w:val="en-ZA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54E1E4B" w14:textId="77777777" w:rsidR="0001127D" w:rsidRDefault="0001127D" w:rsidP="0001127D">
            <w:pPr>
              <w:jc w:val="right"/>
              <w:rPr>
                <w:lang w:val="en-ZA"/>
              </w:rPr>
            </w:pPr>
          </w:p>
        </w:tc>
      </w:tr>
      <w:tr w:rsidR="0001127D" w:rsidRPr="00714E30" w14:paraId="6BF64251" w14:textId="77777777" w:rsidTr="00216E34">
        <w:tc>
          <w:tcPr>
            <w:tcW w:w="9168" w:type="dxa"/>
            <w:tcBorders>
              <w:top w:val="nil"/>
              <w:left w:val="nil"/>
              <w:bottom w:val="nil"/>
              <w:right w:val="nil"/>
            </w:tcBorders>
          </w:tcPr>
          <w:p w14:paraId="0FE3D917" w14:textId="77777777" w:rsidR="0001127D" w:rsidRPr="00714E30" w:rsidRDefault="0001127D" w:rsidP="0001127D">
            <w:pPr>
              <w:jc w:val="right"/>
              <w:rPr>
                <w:b/>
                <w:lang w:val="en-ZA"/>
              </w:rPr>
            </w:pPr>
            <w:r w:rsidRPr="00714E30">
              <w:rPr>
                <w:b/>
                <w:lang w:val="en-ZA"/>
              </w:rPr>
              <w:t>Total: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30BEFAB" w14:textId="0892C56D" w:rsidR="0001127D" w:rsidRPr="00714E30" w:rsidRDefault="0001127D" w:rsidP="0001127D">
            <w:pPr>
              <w:jc w:val="right"/>
              <w:rPr>
                <w:b/>
                <w:lang w:val="en-ZA"/>
              </w:rPr>
            </w:pPr>
            <w:r w:rsidRPr="00714E30">
              <w:rPr>
                <w:b/>
                <w:lang w:val="en-ZA"/>
              </w:rPr>
              <w:t>[</w:t>
            </w:r>
            <w:r w:rsidR="00C0400C">
              <w:rPr>
                <w:b/>
                <w:lang w:val="en-ZA"/>
              </w:rPr>
              <w:t>20</w:t>
            </w:r>
            <w:r w:rsidRPr="00714E30">
              <w:rPr>
                <w:b/>
                <w:lang w:val="en-ZA"/>
              </w:rPr>
              <w:t>]</w:t>
            </w:r>
          </w:p>
        </w:tc>
      </w:tr>
    </w:tbl>
    <w:p w14:paraId="615B1D67" w14:textId="77777777" w:rsidR="00CA6B4F" w:rsidRPr="00216E34" w:rsidRDefault="00CA6B4F" w:rsidP="008E7F6F">
      <w:pPr>
        <w:spacing w:after="0"/>
        <w:rPr>
          <w:color w:val="000000" w:themeColor="text1"/>
          <w:szCs w:val="24"/>
          <w:lang w:val="en-ZA"/>
        </w:rPr>
      </w:pPr>
    </w:p>
    <w:sectPr w:rsidR="00CA6B4F" w:rsidRPr="00216E34" w:rsidSect="00AB4981">
      <w:headerReference w:type="default" r:id="rId12"/>
      <w:footerReference w:type="default" r:id="rId13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E7A93" w14:textId="77777777" w:rsidR="00B66548" w:rsidRDefault="00B66548">
      <w:pPr>
        <w:spacing w:after="0" w:line="240" w:lineRule="auto"/>
      </w:pPr>
      <w:r>
        <w:separator/>
      </w:r>
    </w:p>
  </w:endnote>
  <w:endnote w:type="continuationSeparator" w:id="0">
    <w:p w14:paraId="7A5C8F89" w14:textId="77777777" w:rsidR="00B66548" w:rsidRDefault="00B6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1578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D711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EF4D1" w14:textId="77777777" w:rsidR="00B66548" w:rsidRDefault="00B66548">
      <w:pPr>
        <w:spacing w:after="0" w:line="240" w:lineRule="auto"/>
      </w:pPr>
      <w:r>
        <w:separator/>
      </w:r>
    </w:p>
  </w:footnote>
  <w:footnote w:type="continuationSeparator" w:id="0">
    <w:p w14:paraId="1B230266" w14:textId="77777777" w:rsidR="00B66548" w:rsidRDefault="00B66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8064" w14:textId="77777777" w:rsidR="00EF36A5" w:rsidRDefault="00EF36A5">
    <w:pPr>
      <w:pStyle w:val="Header"/>
    </w:pPr>
    <w:r>
      <w:rPr>
        <w:noProof/>
        <w:color w:val="auto"/>
        <w:lang w:val="en-ZA" w:eastAsia="en-ZA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D12B73D" wp14:editId="620C8968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65D327C8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a28e6a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9e5dc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d34817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a28e6a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d34817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2F801A0"/>
    <w:multiLevelType w:val="hybridMultilevel"/>
    <w:tmpl w:val="34F6288C"/>
    <w:lvl w:ilvl="0" w:tplc="574A44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C69BC"/>
    <w:multiLevelType w:val="hybridMultilevel"/>
    <w:tmpl w:val="3A925DB8"/>
    <w:lvl w:ilvl="0" w:tplc="60A88A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22665"/>
    <w:multiLevelType w:val="hybridMultilevel"/>
    <w:tmpl w:val="A1DC2632"/>
    <w:lvl w:ilvl="0" w:tplc="EDF2F2C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E2697"/>
    <w:multiLevelType w:val="hybridMultilevel"/>
    <w:tmpl w:val="5C4E8632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8D2610"/>
    <w:multiLevelType w:val="hybridMultilevel"/>
    <w:tmpl w:val="D270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77EE7"/>
    <w:multiLevelType w:val="hybridMultilevel"/>
    <w:tmpl w:val="81565072"/>
    <w:lvl w:ilvl="0" w:tplc="214CCDC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86449"/>
    <w:multiLevelType w:val="hybridMultilevel"/>
    <w:tmpl w:val="2F122238"/>
    <w:lvl w:ilvl="0" w:tplc="871E25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DC2F20"/>
    <w:multiLevelType w:val="hybridMultilevel"/>
    <w:tmpl w:val="11EE1E2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921E6"/>
    <w:multiLevelType w:val="hybridMultilevel"/>
    <w:tmpl w:val="F9F23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904DBC"/>
    <w:multiLevelType w:val="hybridMultilevel"/>
    <w:tmpl w:val="F3E8BAA0"/>
    <w:lvl w:ilvl="0" w:tplc="8460BCD0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40BFE"/>
    <w:multiLevelType w:val="hybridMultilevel"/>
    <w:tmpl w:val="2F122238"/>
    <w:lvl w:ilvl="0" w:tplc="871E2508">
      <w:start w:val="1"/>
      <w:numFmt w:val="lowerLetter"/>
      <w:lvlText w:val="%1)"/>
      <w:lvlJc w:val="left"/>
      <w:pPr>
        <w:ind w:left="96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82" w:hanging="360"/>
      </w:pPr>
    </w:lvl>
    <w:lvl w:ilvl="2" w:tplc="1C09001B" w:tentative="1">
      <w:start w:val="1"/>
      <w:numFmt w:val="lowerRoman"/>
      <w:lvlText w:val="%3."/>
      <w:lvlJc w:val="right"/>
      <w:pPr>
        <w:ind w:left="2402" w:hanging="180"/>
      </w:pPr>
    </w:lvl>
    <w:lvl w:ilvl="3" w:tplc="1C09000F" w:tentative="1">
      <w:start w:val="1"/>
      <w:numFmt w:val="decimal"/>
      <w:lvlText w:val="%4."/>
      <w:lvlJc w:val="left"/>
      <w:pPr>
        <w:ind w:left="3122" w:hanging="360"/>
      </w:pPr>
    </w:lvl>
    <w:lvl w:ilvl="4" w:tplc="1C090019" w:tentative="1">
      <w:start w:val="1"/>
      <w:numFmt w:val="lowerLetter"/>
      <w:lvlText w:val="%5."/>
      <w:lvlJc w:val="left"/>
      <w:pPr>
        <w:ind w:left="3842" w:hanging="360"/>
      </w:pPr>
    </w:lvl>
    <w:lvl w:ilvl="5" w:tplc="1C09001B" w:tentative="1">
      <w:start w:val="1"/>
      <w:numFmt w:val="lowerRoman"/>
      <w:lvlText w:val="%6."/>
      <w:lvlJc w:val="right"/>
      <w:pPr>
        <w:ind w:left="4562" w:hanging="180"/>
      </w:pPr>
    </w:lvl>
    <w:lvl w:ilvl="6" w:tplc="1C09000F" w:tentative="1">
      <w:start w:val="1"/>
      <w:numFmt w:val="decimal"/>
      <w:lvlText w:val="%7."/>
      <w:lvlJc w:val="left"/>
      <w:pPr>
        <w:ind w:left="5282" w:hanging="360"/>
      </w:pPr>
    </w:lvl>
    <w:lvl w:ilvl="7" w:tplc="1C090019" w:tentative="1">
      <w:start w:val="1"/>
      <w:numFmt w:val="lowerLetter"/>
      <w:lvlText w:val="%8."/>
      <w:lvlJc w:val="left"/>
      <w:pPr>
        <w:ind w:left="6002" w:hanging="360"/>
      </w:pPr>
    </w:lvl>
    <w:lvl w:ilvl="8" w:tplc="1C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2" w15:restartNumberingAfterBreak="0">
    <w:nsid w:val="13CE7B15"/>
    <w:multiLevelType w:val="hybridMultilevel"/>
    <w:tmpl w:val="2F808D7E"/>
    <w:lvl w:ilvl="0" w:tplc="415E2F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A76CA"/>
    <w:multiLevelType w:val="hybridMultilevel"/>
    <w:tmpl w:val="22DA4C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E91220"/>
    <w:multiLevelType w:val="hybridMultilevel"/>
    <w:tmpl w:val="337CA32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721BD5"/>
    <w:multiLevelType w:val="hybridMultilevel"/>
    <w:tmpl w:val="029C9864"/>
    <w:lvl w:ilvl="0" w:tplc="98BCED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11AD8"/>
    <w:multiLevelType w:val="hybridMultilevel"/>
    <w:tmpl w:val="25A46AB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F214FE"/>
    <w:multiLevelType w:val="hybridMultilevel"/>
    <w:tmpl w:val="37147C6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7D2364"/>
    <w:multiLevelType w:val="hybridMultilevel"/>
    <w:tmpl w:val="D340F3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82317"/>
    <w:multiLevelType w:val="hybridMultilevel"/>
    <w:tmpl w:val="804E96DE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61BCB"/>
    <w:multiLevelType w:val="hybridMultilevel"/>
    <w:tmpl w:val="BFB88AB6"/>
    <w:lvl w:ilvl="0" w:tplc="518E290E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33902"/>
    <w:multiLevelType w:val="hybridMultilevel"/>
    <w:tmpl w:val="86AAB4C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46C77529"/>
    <w:multiLevelType w:val="hybridMultilevel"/>
    <w:tmpl w:val="DF762D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11552"/>
    <w:multiLevelType w:val="hybridMultilevel"/>
    <w:tmpl w:val="2F122238"/>
    <w:lvl w:ilvl="0" w:tplc="871E25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176156"/>
    <w:multiLevelType w:val="hybridMultilevel"/>
    <w:tmpl w:val="E3DE7F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30618"/>
    <w:multiLevelType w:val="hybridMultilevel"/>
    <w:tmpl w:val="E3A616AA"/>
    <w:lvl w:ilvl="0" w:tplc="C79EB3A0">
      <w:start w:val="9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1644A"/>
    <w:multiLevelType w:val="hybridMultilevel"/>
    <w:tmpl w:val="D83274E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B4451"/>
    <w:multiLevelType w:val="hybridMultilevel"/>
    <w:tmpl w:val="96744DC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7272A"/>
    <w:multiLevelType w:val="hybridMultilevel"/>
    <w:tmpl w:val="444A53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DA64C2"/>
    <w:multiLevelType w:val="hybridMultilevel"/>
    <w:tmpl w:val="68DC3CBA"/>
    <w:lvl w:ilvl="0" w:tplc="56964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F4417"/>
    <w:multiLevelType w:val="hybridMultilevel"/>
    <w:tmpl w:val="3AB4792A"/>
    <w:lvl w:ilvl="0" w:tplc="6946429E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107B50"/>
    <w:multiLevelType w:val="hybridMultilevel"/>
    <w:tmpl w:val="1C2E5564"/>
    <w:lvl w:ilvl="0" w:tplc="EDF2F2C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A870CDA"/>
    <w:multiLevelType w:val="hybridMultilevel"/>
    <w:tmpl w:val="2B3C017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A93882"/>
    <w:multiLevelType w:val="hybridMultilevel"/>
    <w:tmpl w:val="DD082A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62116"/>
    <w:multiLevelType w:val="hybridMultilevel"/>
    <w:tmpl w:val="DADA70D2"/>
    <w:lvl w:ilvl="0" w:tplc="8EEED45E">
      <w:start w:val="1"/>
      <w:numFmt w:val="lowerLetter"/>
      <w:lvlText w:val="%1)"/>
      <w:lvlJc w:val="left"/>
      <w:pPr>
        <w:ind w:left="96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82" w:hanging="360"/>
      </w:pPr>
    </w:lvl>
    <w:lvl w:ilvl="2" w:tplc="1C09001B" w:tentative="1">
      <w:start w:val="1"/>
      <w:numFmt w:val="lowerRoman"/>
      <w:lvlText w:val="%3."/>
      <w:lvlJc w:val="right"/>
      <w:pPr>
        <w:ind w:left="2402" w:hanging="180"/>
      </w:pPr>
    </w:lvl>
    <w:lvl w:ilvl="3" w:tplc="1C09000F" w:tentative="1">
      <w:start w:val="1"/>
      <w:numFmt w:val="decimal"/>
      <w:lvlText w:val="%4."/>
      <w:lvlJc w:val="left"/>
      <w:pPr>
        <w:ind w:left="3122" w:hanging="360"/>
      </w:pPr>
    </w:lvl>
    <w:lvl w:ilvl="4" w:tplc="1C090019" w:tentative="1">
      <w:start w:val="1"/>
      <w:numFmt w:val="lowerLetter"/>
      <w:lvlText w:val="%5."/>
      <w:lvlJc w:val="left"/>
      <w:pPr>
        <w:ind w:left="3842" w:hanging="360"/>
      </w:pPr>
    </w:lvl>
    <w:lvl w:ilvl="5" w:tplc="1C09001B" w:tentative="1">
      <w:start w:val="1"/>
      <w:numFmt w:val="lowerRoman"/>
      <w:lvlText w:val="%6."/>
      <w:lvlJc w:val="right"/>
      <w:pPr>
        <w:ind w:left="4562" w:hanging="180"/>
      </w:pPr>
    </w:lvl>
    <w:lvl w:ilvl="6" w:tplc="1C09000F" w:tentative="1">
      <w:start w:val="1"/>
      <w:numFmt w:val="decimal"/>
      <w:lvlText w:val="%7."/>
      <w:lvlJc w:val="left"/>
      <w:pPr>
        <w:ind w:left="5282" w:hanging="360"/>
      </w:pPr>
    </w:lvl>
    <w:lvl w:ilvl="7" w:tplc="1C090019" w:tentative="1">
      <w:start w:val="1"/>
      <w:numFmt w:val="lowerLetter"/>
      <w:lvlText w:val="%8."/>
      <w:lvlJc w:val="left"/>
      <w:pPr>
        <w:ind w:left="6002" w:hanging="360"/>
      </w:pPr>
    </w:lvl>
    <w:lvl w:ilvl="8" w:tplc="1C09001B" w:tentative="1">
      <w:start w:val="1"/>
      <w:numFmt w:val="lowerRoman"/>
      <w:lvlText w:val="%9."/>
      <w:lvlJc w:val="right"/>
      <w:pPr>
        <w:ind w:left="6722" w:hanging="180"/>
      </w:pPr>
    </w:lvl>
  </w:abstractNum>
  <w:num w:numId="1" w16cid:durableId="342437813">
    <w:abstractNumId w:val="0"/>
  </w:num>
  <w:num w:numId="2" w16cid:durableId="1751197758">
    <w:abstractNumId w:val="20"/>
  </w:num>
  <w:num w:numId="3" w16cid:durableId="1576938034">
    <w:abstractNumId w:val="34"/>
  </w:num>
  <w:num w:numId="4" w16cid:durableId="566303422">
    <w:abstractNumId w:val="23"/>
  </w:num>
  <w:num w:numId="5" w16cid:durableId="248394251">
    <w:abstractNumId w:val="35"/>
  </w:num>
  <w:num w:numId="6" w16cid:durableId="1268728979">
    <w:abstractNumId w:val="13"/>
  </w:num>
  <w:num w:numId="7" w16cid:durableId="1482579086">
    <w:abstractNumId w:val="14"/>
  </w:num>
  <w:num w:numId="8" w16cid:durableId="59595919">
    <w:abstractNumId w:val="12"/>
  </w:num>
  <w:num w:numId="9" w16cid:durableId="1002127627">
    <w:abstractNumId w:val="5"/>
  </w:num>
  <w:num w:numId="10" w16cid:durableId="1894346271">
    <w:abstractNumId w:val="22"/>
  </w:num>
  <w:num w:numId="11" w16cid:durableId="1911384247">
    <w:abstractNumId w:val="9"/>
  </w:num>
  <w:num w:numId="12" w16cid:durableId="1880701485">
    <w:abstractNumId w:val="31"/>
  </w:num>
  <w:num w:numId="13" w16cid:durableId="1595555303">
    <w:abstractNumId w:val="16"/>
  </w:num>
  <w:num w:numId="14" w16cid:durableId="1080636015">
    <w:abstractNumId w:val="10"/>
  </w:num>
  <w:num w:numId="15" w16cid:durableId="1072041402">
    <w:abstractNumId w:val="3"/>
  </w:num>
  <w:num w:numId="16" w16cid:durableId="718360190">
    <w:abstractNumId w:val="17"/>
  </w:num>
  <w:num w:numId="17" w16cid:durableId="658659433">
    <w:abstractNumId w:val="21"/>
  </w:num>
  <w:num w:numId="18" w16cid:durableId="1550219426">
    <w:abstractNumId w:val="26"/>
  </w:num>
  <w:num w:numId="19" w16cid:durableId="1635453291">
    <w:abstractNumId w:val="6"/>
  </w:num>
  <w:num w:numId="20" w16cid:durableId="1721517704">
    <w:abstractNumId w:val="19"/>
  </w:num>
  <w:num w:numId="21" w16cid:durableId="312219160">
    <w:abstractNumId w:val="32"/>
  </w:num>
  <w:num w:numId="22" w16cid:durableId="357003067">
    <w:abstractNumId w:val="18"/>
  </w:num>
  <w:num w:numId="23" w16cid:durableId="833645379">
    <w:abstractNumId w:val="28"/>
  </w:num>
  <w:num w:numId="24" w16cid:durableId="1811553787">
    <w:abstractNumId w:val="27"/>
  </w:num>
  <w:num w:numId="25" w16cid:durableId="624429155">
    <w:abstractNumId w:val="4"/>
  </w:num>
  <w:num w:numId="26" w16cid:durableId="21828775">
    <w:abstractNumId w:val="11"/>
  </w:num>
  <w:num w:numId="27" w16cid:durableId="1711493301">
    <w:abstractNumId w:val="15"/>
  </w:num>
  <w:num w:numId="28" w16cid:durableId="1568685911">
    <w:abstractNumId w:val="25"/>
  </w:num>
  <w:num w:numId="29" w16cid:durableId="2045983799">
    <w:abstractNumId w:val="8"/>
  </w:num>
  <w:num w:numId="30" w16cid:durableId="1542203470">
    <w:abstractNumId w:val="36"/>
  </w:num>
  <w:num w:numId="31" w16cid:durableId="1891265534">
    <w:abstractNumId w:val="1"/>
  </w:num>
  <w:num w:numId="32" w16cid:durableId="686519360">
    <w:abstractNumId w:val="30"/>
  </w:num>
  <w:num w:numId="33" w16cid:durableId="384063456">
    <w:abstractNumId w:val="7"/>
  </w:num>
  <w:num w:numId="34" w16cid:durableId="76903167">
    <w:abstractNumId w:val="29"/>
  </w:num>
  <w:num w:numId="35" w16cid:durableId="240795568">
    <w:abstractNumId w:val="33"/>
  </w:num>
  <w:num w:numId="36" w16cid:durableId="426926622">
    <w:abstractNumId w:val="24"/>
  </w:num>
  <w:num w:numId="37" w16cid:durableId="1334917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SwNLI0MjE2Mza3MDFU0lEKTi0uzszPAykwrQUAWqTF7SwAAAA="/>
  </w:docVars>
  <w:rsids>
    <w:rsidRoot w:val="004A38D9"/>
    <w:rsid w:val="0001127D"/>
    <w:rsid w:val="0001495E"/>
    <w:rsid w:val="0001626D"/>
    <w:rsid w:val="000215C0"/>
    <w:rsid w:val="00022343"/>
    <w:rsid w:val="00025E9D"/>
    <w:rsid w:val="00035454"/>
    <w:rsid w:val="00047BE8"/>
    <w:rsid w:val="00055E01"/>
    <w:rsid w:val="0009414F"/>
    <w:rsid w:val="00096E8E"/>
    <w:rsid w:val="000B5233"/>
    <w:rsid w:val="000C4A3E"/>
    <w:rsid w:val="00100F61"/>
    <w:rsid w:val="00110A3D"/>
    <w:rsid w:val="001512D5"/>
    <w:rsid w:val="00152307"/>
    <w:rsid w:val="001652E9"/>
    <w:rsid w:val="001920D3"/>
    <w:rsid w:val="00193AAE"/>
    <w:rsid w:val="001A6E0D"/>
    <w:rsid w:val="001D23A7"/>
    <w:rsid w:val="001D5A06"/>
    <w:rsid w:val="001E4B74"/>
    <w:rsid w:val="001F4EC8"/>
    <w:rsid w:val="00203F93"/>
    <w:rsid w:val="00215474"/>
    <w:rsid w:val="00216E34"/>
    <w:rsid w:val="00224D51"/>
    <w:rsid w:val="00235D45"/>
    <w:rsid w:val="002903B9"/>
    <w:rsid w:val="002A346A"/>
    <w:rsid w:val="002C3E93"/>
    <w:rsid w:val="002C74E0"/>
    <w:rsid w:val="002D32A4"/>
    <w:rsid w:val="002E0B9C"/>
    <w:rsid w:val="002E2396"/>
    <w:rsid w:val="002E6287"/>
    <w:rsid w:val="002E653A"/>
    <w:rsid w:val="002F4AB3"/>
    <w:rsid w:val="003026E8"/>
    <w:rsid w:val="00303AE1"/>
    <w:rsid w:val="003223F6"/>
    <w:rsid w:val="00327C37"/>
    <w:rsid w:val="003304ED"/>
    <w:rsid w:val="00331CD9"/>
    <w:rsid w:val="00367367"/>
    <w:rsid w:val="003741AE"/>
    <w:rsid w:val="003949BD"/>
    <w:rsid w:val="003B31EE"/>
    <w:rsid w:val="003C639C"/>
    <w:rsid w:val="003E696F"/>
    <w:rsid w:val="003F77C0"/>
    <w:rsid w:val="00402AEB"/>
    <w:rsid w:val="00406D61"/>
    <w:rsid w:val="00407578"/>
    <w:rsid w:val="00415612"/>
    <w:rsid w:val="00437CC3"/>
    <w:rsid w:val="004412F0"/>
    <w:rsid w:val="0046380B"/>
    <w:rsid w:val="00463B2B"/>
    <w:rsid w:val="00485C79"/>
    <w:rsid w:val="004A05D8"/>
    <w:rsid w:val="004A38D9"/>
    <w:rsid w:val="004D61A7"/>
    <w:rsid w:val="004E768A"/>
    <w:rsid w:val="00510C3F"/>
    <w:rsid w:val="005115EE"/>
    <w:rsid w:val="005222ED"/>
    <w:rsid w:val="00524B92"/>
    <w:rsid w:val="00525C3E"/>
    <w:rsid w:val="00526ACF"/>
    <w:rsid w:val="00527AD4"/>
    <w:rsid w:val="00535FFD"/>
    <w:rsid w:val="00560F76"/>
    <w:rsid w:val="0056535B"/>
    <w:rsid w:val="00567BE5"/>
    <w:rsid w:val="00572E7C"/>
    <w:rsid w:val="00577440"/>
    <w:rsid w:val="00591FFE"/>
    <w:rsid w:val="005A198A"/>
    <w:rsid w:val="005D7114"/>
    <w:rsid w:val="00607FC8"/>
    <w:rsid w:val="00622C8E"/>
    <w:rsid w:val="006465A3"/>
    <w:rsid w:val="0066736E"/>
    <w:rsid w:val="0067693A"/>
    <w:rsid w:val="00687E62"/>
    <w:rsid w:val="006A6010"/>
    <w:rsid w:val="006B24EE"/>
    <w:rsid w:val="006B7784"/>
    <w:rsid w:val="006F16F0"/>
    <w:rsid w:val="00704836"/>
    <w:rsid w:val="00714E30"/>
    <w:rsid w:val="007316EB"/>
    <w:rsid w:val="00743D9F"/>
    <w:rsid w:val="007520BE"/>
    <w:rsid w:val="00761CCB"/>
    <w:rsid w:val="00762F41"/>
    <w:rsid w:val="00782EB8"/>
    <w:rsid w:val="00792ADC"/>
    <w:rsid w:val="007B1010"/>
    <w:rsid w:val="007C1B66"/>
    <w:rsid w:val="007D4FCB"/>
    <w:rsid w:val="007E0D37"/>
    <w:rsid w:val="007E5EED"/>
    <w:rsid w:val="00800214"/>
    <w:rsid w:val="00826E84"/>
    <w:rsid w:val="008315CE"/>
    <w:rsid w:val="008333E4"/>
    <w:rsid w:val="008358DB"/>
    <w:rsid w:val="008800E9"/>
    <w:rsid w:val="00891A6B"/>
    <w:rsid w:val="008A10B6"/>
    <w:rsid w:val="008A221F"/>
    <w:rsid w:val="008A76DC"/>
    <w:rsid w:val="008B0113"/>
    <w:rsid w:val="008B5C0C"/>
    <w:rsid w:val="008C0253"/>
    <w:rsid w:val="008C0C82"/>
    <w:rsid w:val="008D140E"/>
    <w:rsid w:val="008D48F2"/>
    <w:rsid w:val="008E7F6F"/>
    <w:rsid w:val="0090044F"/>
    <w:rsid w:val="00931E34"/>
    <w:rsid w:val="00955B85"/>
    <w:rsid w:val="00967AF9"/>
    <w:rsid w:val="009A3AF8"/>
    <w:rsid w:val="009A6B75"/>
    <w:rsid w:val="009B2573"/>
    <w:rsid w:val="009B6B80"/>
    <w:rsid w:val="009B7946"/>
    <w:rsid w:val="009C0FAA"/>
    <w:rsid w:val="009E25CB"/>
    <w:rsid w:val="009E601F"/>
    <w:rsid w:val="009F04E3"/>
    <w:rsid w:val="00A030B3"/>
    <w:rsid w:val="00A10BD6"/>
    <w:rsid w:val="00A33AF3"/>
    <w:rsid w:val="00A448C1"/>
    <w:rsid w:val="00A633F0"/>
    <w:rsid w:val="00A74A0A"/>
    <w:rsid w:val="00A854FC"/>
    <w:rsid w:val="00A92C06"/>
    <w:rsid w:val="00A954D7"/>
    <w:rsid w:val="00AA3209"/>
    <w:rsid w:val="00AA7AA0"/>
    <w:rsid w:val="00AB4981"/>
    <w:rsid w:val="00AD20E5"/>
    <w:rsid w:val="00AE10FA"/>
    <w:rsid w:val="00B04A8D"/>
    <w:rsid w:val="00B27650"/>
    <w:rsid w:val="00B43495"/>
    <w:rsid w:val="00B66548"/>
    <w:rsid w:val="00B70211"/>
    <w:rsid w:val="00B85608"/>
    <w:rsid w:val="00BD2E5C"/>
    <w:rsid w:val="00BE1094"/>
    <w:rsid w:val="00BF1DE8"/>
    <w:rsid w:val="00BF4FE8"/>
    <w:rsid w:val="00C0400C"/>
    <w:rsid w:val="00C1492B"/>
    <w:rsid w:val="00C20D18"/>
    <w:rsid w:val="00C77E5B"/>
    <w:rsid w:val="00C811B0"/>
    <w:rsid w:val="00C91D43"/>
    <w:rsid w:val="00C93661"/>
    <w:rsid w:val="00CA6B4F"/>
    <w:rsid w:val="00CB2C81"/>
    <w:rsid w:val="00CC3159"/>
    <w:rsid w:val="00CC696D"/>
    <w:rsid w:val="00CE0B0C"/>
    <w:rsid w:val="00D05D8A"/>
    <w:rsid w:val="00D06886"/>
    <w:rsid w:val="00D16CCD"/>
    <w:rsid w:val="00D16E19"/>
    <w:rsid w:val="00D45391"/>
    <w:rsid w:val="00D75A73"/>
    <w:rsid w:val="00DA4A43"/>
    <w:rsid w:val="00DA5BEB"/>
    <w:rsid w:val="00DC60A4"/>
    <w:rsid w:val="00DE395C"/>
    <w:rsid w:val="00DF0ACF"/>
    <w:rsid w:val="00E03F95"/>
    <w:rsid w:val="00E2411A"/>
    <w:rsid w:val="00E24260"/>
    <w:rsid w:val="00E37225"/>
    <w:rsid w:val="00E51439"/>
    <w:rsid w:val="00E6230B"/>
    <w:rsid w:val="00E95845"/>
    <w:rsid w:val="00EC1A75"/>
    <w:rsid w:val="00EC3500"/>
    <w:rsid w:val="00EE508A"/>
    <w:rsid w:val="00EF0E9D"/>
    <w:rsid w:val="00EF36A5"/>
    <w:rsid w:val="00F00EB1"/>
    <w:rsid w:val="00F01CBF"/>
    <w:rsid w:val="00F0622B"/>
    <w:rsid w:val="00F77773"/>
    <w:rsid w:val="00F9452D"/>
    <w:rsid w:val="00F97108"/>
    <w:rsid w:val="00FD6548"/>
    <w:rsid w:val="00FF3603"/>
    <w:rsid w:val="00FF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3123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D34817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D34817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D34817" w:themeColor="accent1"/>
      <w:sz w:val="24"/>
      <w:szCs w:val="20"/>
    </w:rPr>
  </w:style>
  <w:style w:type="paragraph" w:styleId="NormalWeb">
    <w:name w:val="Normal (Web)"/>
    <w:basedOn w:val="Normal"/>
    <w:uiPriority w:val="99"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38D9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A10BD6"/>
  </w:style>
  <w:style w:type="character" w:styleId="Strong">
    <w:name w:val="Strong"/>
    <w:basedOn w:val="DefaultParagraphFont"/>
    <w:uiPriority w:val="22"/>
    <w:qFormat/>
    <w:rsid w:val="00CC69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WUUser\AppData\Roaming\Microsoft\Templates\Education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35743-D245-4814-A988-0B419E6D8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</Template>
  <TotalTime>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2022-10-24T13:52:00Z</dcterms:created>
  <dcterms:modified xsi:type="dcterms:W3CDTF">2023-10-16T16:13:00Z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GrammarlyDocumentId">
    <vt:lpwstr>d0799c2151901b625c762438df1de6d2c5821a2081eea28118fc8d712c71dc4f</vt:lpwstr>
  </property>
</Properties>
</file>